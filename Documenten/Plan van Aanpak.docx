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bookmarkStart w:id="1" w:name="_Toc380484249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  <w:bookmarkEnd w:id="1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903FE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84250" w:history="1">
            <w:r w:rsidR="00903FEE" w:rsidRPr="00477FEF">
              <w:rPr>
                <w:rStyle w:val="Hyperlink"/>
                <w:noProof/>
              </w:rPr>
              <w:t>Achtergronden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_Toc380484250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3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1" w:history="1">
            <w:r w:rsidR="00903FEE" w:rsidRPr="00477FEF">
              <w:rPr>
                <w:rStyle w:val="Hyperlink"/>
                <w:noProof/>
              </w:rPr>
              <w:t>Doelstellingen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_Toc380484251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4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2" w:history="1">
            <w:r w:rsidR="00903FEE" w:rsidRPr="00477FEF">
              <w:rPr>
                <w:rStyle w:val="Hyperlink"/>
                <w:noProof/>
              </w:rPr>
              <w:t>Project Opdrachten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_Toc380484252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5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3" w:history="1">
            <w:r w:rsidR="00903FEE" w:rsidRPr="00477FEF">
              <w:rPr>
                <w:rStyle w:val="Hyperlink"/>
                <w:noProof/>
              </w:rPr>
              <w:t>Projectactiviteiten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_Toc380484253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6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4" w:history="1">
            <w:r w:rsidR="00903FEE" w:rsidRPr="00477FEF">
              <w:rPr>
                <w:rStyle w:val="Hyperlink"/>
                <w:noProof/>
              </w:rPr>
              <w:t>Projectgrenzen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_Toc380484254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7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5" w:history="1">
            <w:r w:rsidR="00903FEE" w:rsidRPr="00477FEF">
              <w:rPr>
                <w:rStyle w:val="Hyperlink"/>
                <w:noProof/>
              </w:rPr>
              <w:t>Producten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_Toc380484255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8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6" w:history="1">
            <w:r w:rsidR="00903FEE" w:rsidRPr="00477FEF">
              <w:rPr>
                <w:rStyle w:val="Hyperlink"/>
                <w:noProof/>
              </w:rPr>
              <w:t>Kwaliteit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_Toc380484256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9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7" w:history="1">
            <w:r w:rsidR="00903FEE" w:rsidRPr="00477FEF">
              <w:rPr>
                <w:rStyle w:val="Hyperlink"/>
                <w:noProof/>
              </w:rPr>
              <w:t>Project Organisatie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_Toc380484257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10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8" w:history="1">
            <w:r w:rsidR="00903FEE" w:rsidRPr="00477FEF">
              <w:rPr>
                <w:rStyle w:val="Hyperlink"/>
                <w:noProof/>
              </w:rPr>
              <w:t>Planning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_Toc380484258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11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A2437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9" w:history="1">
            <w:r w:rsidR="00903FEE" w:rsidRPr="00477FEF">
              <w:rPr>
                <w:rStyle w:val="Hyperlink"/>
                <w:noProof/>
              </w:rPr>
              <w:t>Risico’s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_Toc380484259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12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2" w:name="_Toc380484250"/>
      <w:r>
        <w:lastRenderedPageBreak/>
        <w:t>Achtergronden</w:t>
      </w:r>
      <w:bookmarkEnd w:id="2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3" w:name="_Toc380484251"/>
      <w:r>
        <w:lastRenderedPageBreak/>
        <w:t>Doelstellingen</w:t>
      </w:r>
      <w:bookmarkEnd w:id="3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80484252"/>
      <w:r>
        <w:lastRenderedPageBreak/>
        <w:t>Project Opdrachten</w:t>
      </w:r>
      <w:bookmarkEnd w:id="4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80484253"/>
      <w:r>
        <w:lastRenderedPageBreak/>
        <w:t>Projectactiviteiten</w:t>
      </w:r>
      <w:bookmarkEnd w:id="5"/>
    </w:p>
    <w:p w:rsidR="00706505" w:rsidRDefault="001157A5" w:rsidP="005265A7">
      <w:r>
        <w:t>De activiteiten die je doet om producten te maken. B.v. tutorials. (wat je ervoor moet doen om dat product te realiseren)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706505" w:rsidTr="00706505">
        <w:tc>
          <w:tcPr>
            <w:tcW w:w="4750" w:type="dxa"/>
          </w:tcPr>
          <w:p w:rsidR="00706505" w:rsidRDefault="00706505" w:rsidP="00706505">
            <w:r>
              <w:t>Product:</w:t>
            </w:r>
          </w:p>
        </w:tc>
        <w:tc>
          <w:tcPr>
            <w:tcW w:w="4750" w:type="dxa"/>
          </w:tcPr>
          <w:p w:rsidR="00706505" w:rsidRDefault="00706505" w:rsidP="00706505">
            <w:r>
              <w:t>Activiteiten: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Samenwerkingscontract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contract waarin de regels staan waaraan wij ons moeten houden gedurende </w:t>
            </w:r>
            <w:proofErr w:type="gramStart"/>
            <w:r>
              <w:t>de</w:t>
            </w:r>
            <w:proofErr w:type="gramEnd"/>
            <w:r>
              <w:t xml:space="preserve"> project periode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Bereikbaarheidslijst</w:t>
            </w:r>
          </w:p>
        </w:tc>
        <w:tc>
          <w:tcPr>
            <w:tcW w:w="4750" w:type="dxa"/>
          </w:tcPr>
          <w:p w:rsidR="00706505" w:rsidRDefault="0067011E" w:rsidP="00706505">
            <w:r>
              <w:t>Het opstellen van een lijst van onze contact gegevens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Taakverdeling</w:t>
            </w:r>
          </w:p>
        </w:tc>
        <w:tc>
          <w:tcPr>
            <w:tcW w:w="4750" w:type="dxa"/>
          </w:tcPr>
          <w:p w:rsidR="00706505" w:rsidRDefault="0067011E" w:rsidP="00706505">
            <w:r>
              <w:t>Het verdelen van de taken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Plan van aanpak</w:t>
            </w:r>
          </w:p>
        </w:tc>
        <w:tc>
          <w:tcPr>
            <w:tcW w:w="4750" w:type="dxa"/>
          </w:tcPr>
          <w:p w:rsidR="00706505" w:rsidRDefault="00CC2057" w:rsidP="00706505">
            <w:r>
              <w:t>Een planning maken om aan te pakken hoe en wat er allemaal moet gebeuren om het eindresultaat te realiseren.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Wireframe</w:t>
            </w:r>
            <w:proofErr w:type="spellEnd"/>
          </w:p>
        </w:tc>
        <w:tc>
          <w:tcPr>
            <w:tcW w:w="4750" w:type="dxa"/>
          </w:tcPr>
          <w:p w:rsidR="00706505" w:rsidRDefault="003B2BA4" w:rsidP="00706505">
            <w:r>
              <w:t xml:space="preserve">Het maken van een basis </w:t>
            </w:r>
            <w:proofErr w:type="spellStart"/>
            <w:r>
              <w:t>layout</w:t>
            </w:r>
            <w:proofErr w:type="spellEnd"/>
            <w:r>
              <w:t xml:space="preserve"> van de </w:t>
            </w:r>
            <w:proofErr w:type="spellStart"/>
            <w:r>
              <w:t>webappllicatie</w:t>
            </w:r>
            <w:proofErr w:type="spellEnd"/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Storyboard</w:t>
            </w:r>
          </w:p>
        </w:tc>
        <w:tc>
          <w:tcPr>
            <w:tcW w:w="4750" w:type="dxa"/>
          </w:tcPr>
          <w:p w:rsidR="00706505" w:rsidRDefault="003B2BA4" w:rsidP="00706505">
            <w:r>
              <w:t>Het opstellen van het Storyboard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Datamodel database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Bedenken welk soort structuur er moet zijn in de database, wat betreft de </w:t>
            </w:r>
            <w:proofErr w:type="spellStart"/>
            <w:r>
              <w:t>tables</w:t>
            </w:r>
            <w:proofErr w:type="spellEnd"/>
            <w:r>
              <w:t xml:space="preserve"> en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gramStart"/>
            <w:r>
              <w:t>namen</w:t>
            </w:r>
            <w:proofErr w:type="gramEnd"/>
            <w:r>
              <w:t xml:space="preserve"> etc. en dit realiseren in de database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Testplan</w:t>
            </w:r>
            <w:proofErr w:type="spellEnd"/>
            <w:r>
              <w:t xml:space="preserve"> applicatie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>, houd hierbij rekening met wat er fout zou kunnen gaan, gebruiksvriendelijkheid, en overzichtelijkheid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Zelfgemaakte tutorials</w:t>
            </w:r>
          </w:p>
        </w:tc>
        <w:tc>
          <w:tcPr>
            <w:tcW w:w="4750" w:type="dxa"/>
          </w:tcPr>
          <w:p w:rsidR="00C7741D" w:rsidRDefault="003B2BA4" w:rsidP="00706505">
            <w:r>
              <w:t xml:space="preserve">Het zelf opstellen van een geschreven tutorial, binnen </w:t>
            </w:r>
            <w:proofErr w:type="gramStart"/>
            <w:r>
              <w:t>de</w:t>
            </w:r>
            <w:proofErr w:type="gramEnd"/>
            <w:r>
              <w:t xml:space="preserve"> project grenzen. Die te maken hebben met media </w:t>
            </w:r>
            <w:proofErr w:type="spellStart"/>
            <w:r>
              <w:t>development</w:t>
            </w:r>
            <w:proofErr w:type="spellEnd"/>
            <w:r>
              <w:t>.</w:t>
            </w:r>
            <w:r w:rsidR="00C3538E">
              <w:t xml:space="preserve"> Denk hierbij aan wat je al kent, wat je erover kan vinden op internet en geef visuele uitleg m.b.v. o.a. afbeeldingen</w:t>
            </w:r>
          </w:p>
        </w:tc>
      </w:tr>
      <w:tr w:rsidR="00C7741D" w:rsidTr="00706505">
        <w:tc>
          <w:tcPr>
            <w:tcW w:w="4750" w:type="dxa"/>
          </w:tcPr>
          <w:p w:rsidR="00C7741D" w:rsidRDefault="00C7741D" w:rsidP="00C7741D">
            <w:r>
              <w:t>Werkende applicatie incl. alle eisen</w:t>
            </w:r>
          </w:p>
          <w:p w:rsidR="00C7741D" w:rsidRDefault="00C7741D" w:rsidP="00706505"/>
        </w:tc>
        <w:tc>
          <w:tcPr>
            <w:tcW w:w="4750" w:type="dxa"/>
          </w:tcPr>
          <w:p w:rsidR="00C7741D" w:rsidRDefault="00905266" w:rsidP="00706505">
            <w:r>
              <w:t xml:space="preserve">Hiervoor hebben we een Plan van aanpak gemaakt, en een taakverdeling. Onderdelen die terug moeten komen in de </w:t>
            </w:r>
            <w:proofErr w:type="spellStart"/>
            <w:r>
              <w:t>webapp</w:t>
            </w:r>
            <w:proofErr w:type="spellEnd"/>
            <w:r>
              <w:t xml:space="preserve"> zijn o.a. Een uitgebreide zoekfunctie, een </w:t>
            </w:r>
            <w:proofErr w:type="spellStart"/>
            <w:r>
              <w:t>gebruikervriendelijk</w:t>
            </w:r>
            <w:proofErr w:type="spellEnd"/>
            <w:r>
              <w:t xml:space="preserve"> interface en een RSS feed. De informatie die te vinden moet zijn in de </w:t>
            </w:r>
            <w:proofErr w:type="spellStart"/>
            <w:r>
              <w:t>webapp</w:t>
            </w:r>
            <w:proofErr w:type="spellEnd"/>
            <w:r>
              <w:t xml:space="preserve">, zijn een variatie aan </w:t>
            </w:r>
            <w:proofErr w:type="spellStart"/>
            <w:r>
              <w:t>tutorials</w:t>
            </w:r>
            <w:proofErr w:type="spellEnd"/>
            <w:r>
              <w:t xml:space="preserve"> met betrekking tot media </w:t>
            </w:r>
            <w:proofErr w:type="spellStart"/>
            <w:r>
              <w:t>development</w:t>
            </w:r>
            <w:proofErr w:type="spellEnd"/>
            <w:r>
              <w:t xml:space="preserve">, onderverdeeld in verschillende </w:t>
            </w:r>
            <w:proofErr w:type="spellStart"/>
            <w:r>
              <w:t>categorien</w:t>
            </w:r>
            <w:proofErr w:type="spellEnd"/>
            <w:r>
              <w:t xml:space="preserve"> van script talen. (HTML, CSS, </w:t>
            </w:r>
            <w:proofErr w:type="spellStart"/>
            <w:r>
              <w:t>jQuery</w:t>
            </w:r>
            <w:proofErr w:type="spellEnd"/>
            <w:r>
              <w:t>, PHP etc.)</w:t>
            </w:r>
          </w:p>
        </w:tc>
      </w:tr>
    </w:tbl>
    <w:p w:rsidR="00706505" w:rsidRDefault="00706505" w:rsidP="00706505"/>
    <w:p w:rsidR="004665B5" w:rsidRPr="001157A5" w:rsidRDefault="004665B5" w:rsidP="00B149CB">
      <w:r>
        <w:br w:type="page"/>
      </w:r>
    </w:p>
    <w:p w:rsidR="001A2350" w:rsidRDefault="001A2350" w:rsidP="001A2350">
      <w:pPr>
        <w:pStyle w:val="Kop1"/>
      </w:pPr>
      <w:bookmarkStart w:id="6" w:name="_Toc380484254"/>
      <w:r>
        <w:lastRenderedPageBreak/>
        <w:t>Projectgrenzen</w:t>
      </w:r>
      <w:bookmarkEnd w:id="6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7" w:name="_Toc380484255"/>
      <w:r>
        <w:lastRenderedPageBreak/>
        <w:t>Producten</w:t>
      </w:r>
      <w:bookmarkEnd w:id="7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8" w:name="_Toc380484256"/>
      <w:r>
        <w:lastRenderedPageBreak/>
        <w:t>Kwaliteit</w:t>
      </w:r>
      <w:bookmarkEnd w:id="8"/>
    </w:p>
    <w:p w:rsidR="00B3439C" w:rsidRDefault="002A481D">
      <w:proofErr w:type="spellStart"/>
      <w:r>
        <w:t>Één</w:t>
      </w:r>
      <w:proofErr w:type="spellEnd"/>
      <w:r>
        <w:t xml:space="preserve"> keer per weer een spelchecker over de code laten draaien, en zo fouten eruit halen.</w:t>
      </w:r>
    </w:p>
    <w:p w:rsidR="002A481D" w:rsidRDefault="00B3439C">
      <w:r>
        <w:t>Je eigen code laten controleren door groepsgenoten.</w:t>
      </w:r>
    </w:p>
    <w:p w:rsidR="002A481D" w:rsidRDefault="002A481D">
      <w:r>
        <w:t xml:space="preserve">De codeerders van HTML en CSS hun eigen code laten valideren met w3c </w:t>
      </w:r>
      <w:proofErr w:type="spellStart"/>
      <w:r>
        <w:t>validator</w:t>
      </w:r>
      <w:proofErr w:type="spellEnd"/>
      <w:r>
        <w:t>.</w:t>
      </w:r>
    </w:p>
    <w:p w:rsidR="00E15D3A" w:rsidRDefault="002A481D" w:rsidP="00B136A5">
      <w:r>
        <w:t>Vragen naar feedback bij collega’s, en zodanig daarop aanpassingen bespreken in de groep.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A3E53" w:rsidRPr="001A3E53" w:rsidTr="001A3E53">
        <w:tc>
          <w:tcPr>
            <w:tcW w:w="4750" w:type="dxa"/>
          </w:tcPr>
          <w:p w:rsidR="001A3E53" w:rsidRPr="001A3E53" w:rsidRDefault="001A3E53">
            <w:pPr>
              <w:rPr>
                <w:b/>
                <w:sz w:val="24"/>
                <w:szCs w:val="24"/>
              </w:rPr>
            </w:pPr>
            <w:proofErr w:type="spellStart"/>
            <w:r w:rsidRPr="001A3E53">
              <w:rPr>
                <w:b/>
                <w:sz w:val="24"/>
                <w:szCs w:val="24"/>
              </w:rPr>
              <w:t>Kwaliteits</w:t>
            </w:r>
            <w:proofErr w:type="spellEnd"/>
            <w:r w:rsidRPr="001A3E53">
              <w:rPr>
                <w:b/>
                <w:sz w:val="24"/>
                <w:szCs w:val="24"/>
              </w:rPr>
              <w:t xml:space="preserve"> punten:</w:t>
            </w:r>
          </w:p>
        </w:tc>
        <w:tc>
          <w:tcPr>
            <w:tcW w:w="4750" w:type="dxa"/>
          </w:tcPr>
          <w:p w:rsidR="001A3E53" w:rsidRPr="001A3E53" w:rsidRDefault="001A3E53">
            <w:pPr>
              <w:rPr>
                <w:b/>
                <w:sz w:val="24"/>
                <w:szCs w:val="24"/>
              </w:rPr>
            </w:pPr>
            <w:r w:rsidRPr="001A3E53">
              <w:rPr>
                <w:b/>
                <w:sz w:val="24"/>
                <w:szCs w:val="24"/>
              </w:rPr>
              <w:t>Omschrijving: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>Opzetten van een Knowledge database web applicatie</w:t>
            </w:r>
          </w:p>
        </w:tc>
        <w:tc>
          <w:tcPr>
            <w:tcW w:w="4750" w:type="dxa"/>
          </w:tcPr>
          <w:p w:rsidR="001A3E53" w:rsidRDefault="007F70E3">
            <w:r>
              <w:t xml:space="preserve">Als voorbereiding, gaan wij als eerste een Plan van aanpak maken en een taakverdeling. Voordat er gewerkt kan worden aan de </w:t>
            </w:r>
            <w:proofErr w:type="spellStart"/>
            <w:r>
              <w:t>webapp</w:t>
            </w:r>
            <w:proofErr w:type="spellEnd"/>
            <w:r>
              <w:t xml:space="preserve">, moet er eerst nog een </w:t>
            </w:r>
            <w:proofErr w:type="spellStart"/>
            <w:r>
              <w:t>wireframe</w:t>
            </w:r>
            <w:proofErr w:type="spellEnd"/>
            <w:r>
              <w:t xml:space="preserve"> gemaakt worden, en beslist worden over de </w:t>
            </w:r>
            <w:proofErr w:type="spellStart"/>
            <w:r>
              <w:t>layout</w:t>
            </w:r>
            <w:proofErr w:type="spellEnd"/>
            <w:r>
              <w:t xml:space="preserve"> van de website.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 xml:space="preserve">Schrijven van </w:t>
            </w:r>
            <w:proofErr w:type="spellStart"/>
            <w:r>
              <w:t>tutorials</w:t>
            </w:r>
            <w:proofErr w:type="spellEnd"/>
            <w:r>
              <w:t xml:space="preserve"> en toevoegen aan de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BA7F6D">
            <w:proofErr w:type="spellStart"/>
            <w:r>
              <w:t>Één</w:t>
            </w:r>
            <w:proofErr w:type="spellEnd"/>
            <w:r>
              <w:t xml:space="preserve"> van de eisen voor het project is het zelf maken van een tutorial met betrekking tot media </w:t>
            </w:r>
            <w:proofErr w:type="spellStart"/>
            <w:r>
              <w:t>development</w:t>
            </w:r>
            <w:proofErr w:type="spellEnd"/>
            <w:r>
              <w:t xml:space="preserve">. Binnen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 xml:space="preserve">Opzoeken van en toevoegen van </w:t>
            </w:r>
            <w:proofErr w:type="spellStart"/>
            <w:r>
              <w:t>tutorials</w:t>
            </w:r>
            <w:proofErr w:type="spellEnd"/>
            <w:r>
              <w:t xml:space="preserve"> aan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BA7F6D">
            <w:proofErr w:type="spellStart"/>
            <w:r>
              <w:t>Tutorials</w:t>
            </w:r>
            <w:proofErr w:type="spellEnd"/>
            <w:r>
              <w:t xml:space="preserve"> opzoeken op het internet met betrekking tot media </w:t>
            </w:r>
            <w:proofErr w:type="spellStart"/>
            <w:r>
              <w:t>development</w:t>
            </w:r>
            <w:proofErr w:type="spellEnd"/>
            <w:r>
              <w:t xml:space="preserve">. Binnen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proofErr w:type="spellStart"/>
            <w:r>
              <w:t>Openemen</w:t>
            </w:r>
            <w:proofErr w:type="spellEnd"/>
            <w:r>
              <w:t xml:space="preserve"> van een video tutorial en toevoegen aan de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C30AE9">
            <w:proofErr w:type="spellStart"/>
            <w:r>
              <w:t>Één</w:t>
            </w:r>
            <w:proofErr w:type="spellEnd"/>
            <w:r>
              <w:t xml:space="preserve"> van de eisen voor het project is het zelf maken van een </w:t>
            </w:r>
            <w:r w:rsidR="006F2D64">
              <w:t xml:space="preserve">video </w:t>
            </w:r>
            <w:r>
              <w:t xml:space="preserve">tutorial met betrekking tot media </w:t>
            </w:r>
            <w:proofErr w:type="spellStart"/>
            <w:r>
              <w:t>development</w:t>
            </w:r>
            <w:proofErr w:type="spellEnd"/>
            <w:r>
              <w:t xml:space="preserve">. </w:t>
            </w:r>
            <w:r w:rsidR="006F2D64">
              <w:t xml:space="preserve">Hierbij kan gebruik gemaakt worden van een programma dat de desktop opneemt, met vocale instructies van de maker van de tutorial. </w:t>
            </w:r>
            <w:r w:rsidR="00C30AE9">
              <w:t>Binnen</w:t>
            </w:r>
            <w:r>
              <w:t xml:space="preserve">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</w:tbl>
    <w:p w:rsidR="00E15D3A" w:rsidRDefault="00E15D3A"/>
    <w:p w:rsidR="002A481D" w:rsidRDefault="002A481D"/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9" w:name="_Toc380484257"/>
      <w:r>
        <w:lastRenderedPageBreak/>
        <w:t>Project Organisatie</w:t>
      </w:r>
      <w:bookmarkEnd w:id="9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2405"/>
        <w:gridCol w:w="3962"/>
      </w:tblGrid>
      <w:tr w:rsidR="00192489" w:rsidRPr="00192489" w:rsidTr="004C70CB">
        <w:tc>
          <w:tcPr>
            <w:tcW w:w="3097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Rol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05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Naam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962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Omschrijving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Neemt de leiding bij een vergadering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4C70CB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Notuleert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tijdens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vergadering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Het coderen van de CSS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2A481D" w:rsidRDefault="00192489" w:rsidP="002178EB">
            <w:r w:rsidRPr="002A481D">
              <w:t xml:space="preserve">Het coderen van </w:t>
            </w:r>
            <w:r w:rsidR="004C70CB" w:rsidRPr="002A481D">
              <w:t xml:space="preserve">de </w:t>
            </w:r>
            <w:r w:rsidRPr="002A481D">
              <w:t>PHP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coderen van de HTML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jQuery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de planning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het Plan van aanpak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>Het maken van het storyboard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 xml:space="preserve">Het inrichten en behouden van </w:t>
            </w:r>
            <w:proofErr w:type="gramStart"/>
            <w:r w:rsidRPr="00F278DD">
              <w:t>het</w:t>
            </w:r>
            <w:proofErr w:type="gramEnd"/>
            <w:r w:rsidRPr="00F278DD">
              <w:t xml:space="preserve"> structuur in de database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r w:rsidRPr="00D34753">
              <w:t>Wekelijkse evaluatie van de Planning</w:t>
            </w:r>
          </w:p>
        </w:tc>
        <w:tc>
          <w:tcPr>
            <w:tcW w:w="2405" w:type="dxa"/>
          </w:tcPr>
          <w:p w:rsidR="00192489" w:rsidRPr="00D34753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proofErr w:type="spellStart"/>
            <w:r>
              <w:t>Wekenlijks</w:t>
            </w:r>
            <w:proofErr w:type="spellEnd"/>
            <w:r>
              <w:t xml:space="preserve"> de planning evalueren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 xml:space="preserve"> om de applicatie te </w:t>
            </w:r>
            <w:proofErr w:type="spellStart"/>
            <w:r>
              <w:t>testsen</w:t>
            </w:r>
            <w:proofErr w:type="spellEnd"/>
            <w:r>
              <w:t>.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Testers</w:t>
            </w:r>
          </w:p>
        </w:tc>
        <w:tc>
          <w:tcPr>
            <w:tcW w:w="2405" w:type="dxa"/>
          </w:tcPr>
          <w:p w:rsidR="00192489" w:rsidRDefault="00192489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  <w:tc>
          <w:tcPr>
            <w:tcW w:w="3962" w:type="dxa"/>
          </w:tcPr>
          <w:p w:rsidR="00192489" w:rsidRDefault="001567A9" w:rsidP="002178EB">
            <w:r>
              <w:t>Het testen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Tutorial schrijvers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r>
              <w:t>Het schrijven van tutorials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Video tutorial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1567A9" w:rsidP="002178EB">
            <w:r>
              <w:t>Het maken van een video tutorial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Projectleider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>Leid het project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S</w:t>
            </w:r>
            <w:r w:rsidR="001567A9">
              <w:t>e</w:t>
            </w:r>
            <w:r>
              <w:t>cretaris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92489" w:rsidP="002178EB"/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Presentator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4C70CB" w:rsidP="002178EB">
            <w:r>
              <w:t>Het presenteren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Archivaris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4C70CB" w:rsidP="002178EB">
            <w:r>
              <w:t>Het archiveren van documenten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10" w:name="_Toc380484258"/>
      <w:r>
        <w:lastRenderedPageBreak/>
        <w:t>Planning</w:t>
      </w:r>
      <w:bookmarkEnd w:id="10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1E2880">
        <w:rPr>
          <w:rStyle w:val="Hyperlink"/>
          <w:u w:val="none"/>
        </w:rPr>
        <w:br/>
      </w:r>
      <w:bookmarkStart w:id="11" w:name="_GoBack"/>
      <w:r w:rsidR="001E2880">
        <w:rPr>
          <w:noProof/>
          <w:lang w:eastAsia="nl-NL"/>
        </w:rPr>
        <w:drawing>
          <wp:inline distT="0" distB="0" distL="0" distR="0">
            <wp:extent cx="7657217" cy="5047551"/>
            <wp:effectExtent l="9525" t="0" r="0" b="0"/>
            <wp:docPr id="2" name="Afbeelding 2" descr="C:\Users\Menno\Desktop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no\Desktop\plan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54585" cy="50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 w:rsidR="004665B5">
        <w:br w:type="page"/>
      </w:r>
    </w:p>
    <w:p w:rsidR="001A2350" w:rsidRDefault="001A2350" w:rsidP="001A2350">
      <w:pPr>
        <w:pStyle w:val="Kop1"/>
      </w:pPr>
      <w:bookmarkStart w:id="12" w:name="_Toc380484259"/>
      <w:r>
        <w:lastRenderedPageBreak/>
        <w:t>Risico’s</w:t>
      </w:r>
      <w:bookmarkEnd w:id="12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</w:t>
      </w:r>
      <w:proofErr w:type="spellStart"/>
      <w:r>
        <w:t>Facebook</w:t>
      </w:r>
      <w:proofErr w:type="spellEnd"/>
      <w:r>
        <w:t xml:space="preserve">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7B" w:rsidRDefault="00A2437B" w:rsidP="000E0651">
      <w:pPr>
        <w:spacing w:after="0" w:line="240" w:lineRule="auto"/>
      </w:pPr>
      <w:r>
        <w:separator/>
      </w:r>
    </w:p>
  </w:endnote>
  <w:endnote w:type="continuationSeparator" w:id="0">
    <w:p w:rsidR="00A2437B" w:rsidRDefault="00A2437B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</w:t>
    </w:r>
    <w:r w:rsidR="00087EA3">
      <w:rPr>
        <w:lang w:val="en-US"/>
      </w:rPr>
      <w:t>3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7B" w:rsidRDefault="00A2437B" w:rsidP="000E0651">
      <w:pPr>
        <w:spacing w:after="0" w:line="240" w:lineRule="auto"/>
      </w:pPr>
      <w:r>
        <w:separator/>
      </w:r>
    </w:p>
  </w:footnote>
  <w:footnote w:type="continuationSeparator" w:id="0">
    <w:p w:rsidR="00A2437B" w:rsidRDefault="00A2437B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87EA3"/>
    <w:rsid w:val="000E0651"/>
    <w:rsid w:val="001157A5"/>
    <w:rsid w:val="00116376"/>
    <w:rsid w:val="0012192C"/>
    <w:rsid w:val="001567A9"/>
    <w:rsid w:val="00174B52"/>
    <w:rsid w:val="00192489"/>
    <w:rsid w:val="001A2350"/>
    <w:rsid w:val="001A3E53"/>
    <w:rsid w:val="001D5292"/>
    <w:rsid w:val="001E2880"/>
    <w:rsid w:val="002A481D"/>
    <w:rsid w:val="002E7B82"/>
    <w:rsid w:val="00300149"/>
    <w:rsid w:val="00331DCB"/>
    <w:rsid w:val="00372217"/>
    <w:rsid w:val="003A7B41"/>
    <w:rsid w:val="003B2BA4"/>
    <w:rsid w:val="004665B5"/>
    <w:rsid w:val="004C70CB"/>
    <w:rsid w:val="004D34A4"/>
    <w:rsid w:val="004E43AE"/>
    <w:rsid w:val="004F4CD2"/>
    <w:rsid w:val="0052347D"/>
    <w:rsid w:val="005265A7"/>
    <w:rsid w:val="00584A18"/>
    <w:rsid w:val="00592DF1"/>
    <w:rsid w:val="0061364B"/>
    <w:rsid w:val="00631DE7"/>
    <w:rsid w:val="00667457"/>
    <w:rsid w:val="0067011E"/>
    <w:rsid w:val="006815C2"/>
    <w:rsid w:val="006B23E7"/>
    <w:rsid w:val="006D4F09"/>
    <w:rsid w:val="006E39F1"/>
    <w:rsid w:val="006E6FD7"/>
    <w:rsid w:val="006F2D64"/>
    <w:rsid w:val="00706505"/>
    <w:rsid w:val="007172B3"/>
    <w:rsid w:val="00727E72"/>
    <w:rsid w:val="00762C8C"/>
    <w:rsid w:val="007D4223"/>
    <w:rsid w:val="007E2859"/>
    <w:rsid w:val="007E68A6"/>
    <w:rsid w:val="007F70E3"/>
    <w:rsid w:val="00853201"/>
    <w:rsid w:val="008D2788"/>
    <w:rsid w:val="008F4D54"/>
    <w:rsid w:val="00903FEE"/>
    <w:rsid w:val="00905266"/>
    <w:rsid w:val="00921EFA"/>
    <w:rsid w:val="00944393"/>
    <w:rsid w:val="00982009"/>
    <w:rsid w:val="009C374D"/>
    <w:rsid w:val="00A009DC"/>
    <w:rsid w:val="00A1255B"/>
    <w:rsid w:val="00A2437B"/>
    <w:rsid w:val="00A756CB"/>
    <w:rsid w:val="00A85C01"/>
    <w:rsid w:val="00AF5608"/>
    <w:rsid w:val="00B136A5"/>
    <w:rsid w:val="00B149CB"/>
    <w:rsid w:val="00B3439C"/>
    <w:rsid w:val="00B4217B"/>
    <w:rsid w:val="00B55D30"/>
    <w:rsid w:val="00BA3F6C"/>
    <w:rsid w:val="00BA7F6D"/>
    <w:rsid w:val="00BC11F0"/>
    <w:rsid w:val="00BF5B42"/>
    <w:rsid w:val="00C04A48"/>
    <w:rsid w:val="00C307A3"/>
    <w:rsid w:val="00C30AE9"/>
    <w:rsid w:val="00C3538E"/>
    <w:rsid w:val="00C638A3"/>
    <w:rsid w:val="00C7741D"/>
    <w:rsid w:val="00CB07A8"/>
    <w:rsid w:val="00CC2057"/>
    <w:rsid w:val="00CE5A67"/>
    <w:rsid w:val="00D035EF"/>
    <w:rsid w:val="00D116F2"/>
    <w:rsid w:val="00D77FE8"/>
    <w:rsid w:val="00E07020"/>
    <w:rsid w:val="00E15D3A"/>
    <w:rsid w:val="00E2701B"/>
    <w:rsid w:val="00E80807"/>
    <w:rsid w:val="00F17A84"/>
    <w:rsid w:val="00F278DD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mp\www\Knowledgebase\Document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447ECB-CA23-4688-BD4A-2348BE3F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389</TotalTime>
  <Pages>12</Pages>
  <Words>1199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66</cp:revision>
  <cp:lastPrinted>2014-02-11T10:43:00Z</cp:lastPrinted>
  <dcterms:created xsi:type="dcterms:W3CDTF">2014-02-05T13:07:00Z</dcterms:created>
  <dcterms:modified xsi:type="dcterms:W3CDTF">2014-02-26T19:07:00Z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