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753">
        <w:t>Taakverdeling</w:t>
      </w:r>
    </w:p>
    <w:p w:rsidR="00AF5608" w:rsidRDefault="00AF560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4750" w:type="dxa"/>
          </w:tcPr>
          <w:p w:rsidR="00D34753" w:rsidRDefault="002E1F6B" w:rsidP="00D34753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750" w:type="dxa"/>
          </w:tcPr>
          <w:p w:rsidR="00D34753" w:rsidRDefault="002E1F6B" w:rsidP="00D34753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4750" w:type="dxa"/>
          </w:tcPr>
          <w:p w:rsidR="00D34753" w:rsidRDefault="002E1F6B" w:rsidP="00D34753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4750" w:type="dxa"/>
          </w:tcPr>
          <w:p w:rsidR="00D34753" w:rsidRDefault="002E1F6B" w:rsidP="00D34753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</w:tr>
      <w:tr w:rsidR="00D34753" w:rsidTr="00D34753"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4750" w:type="dxa"/>
          </w:tcPr>
          <w:p w:rsidR="00D34753" w:rsidRDefault="00D34753" w:rsidP="00D34753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</w:tr>
      <w:tr w:rsidR="00D34753" w:rsidRPr="00D34753" w:rsidTr="00D34753">
        <w:tc>
          <w:tcPr>
            <w:tcW w:w="4750" w:type="dxa"/>
          </w:tcPr>
          <w:p w:rsidR="00D34753" w:rsidRPr="00D34753" w:rsidRDefault="00D34753" w:rsidP="00D34753">
            <w:r w:rsidRPr="00D34753">
              <w:t>Wekelijkse evaluatie van de Planning</w:t>
            </w:r>
          </w:p>
        </w:tc>
        <w:tc>
          <w:tcPr>
            <w:tcW w:w="4750" w:type="dxa"/>
          </w:tcPr>
          <w:p w:rsidR="00D34753" w:rsidRPr="00D34753" w:rsidRDefault="00D34753" w:rsidP="00D34753">
            <w:r>
              <w:t>Danny</w:t>
            </w:r>
          </w:p>
        </w:tc>
      </w:tr>
      <w:tr w:rsidR="00D34753" w:rsidRPr="00D34753" w:rsidTr="00D34753">
        <w:tc>
          <w:tcPr>
            <w:tcW w:w="4750" w:type="dxa"/>
          </w:tcPr>
          <w:p w:rsidR="00D34753" w:rsidRPr="00D34753" w:rsidRDefault="00D34753" w:rsidP="00D34753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4750" w:type="dxa"/>
          </w:tcPr>
          <w:p w:rsidR="00D34753" w:rsidRDefault="00D34753" w:rsidP="00D34753">
            <w:r>
              <w:t>Menno</w:t>
            </w:r>
          </w:p>
        </w:tc>
      </w:tr>
      <w:tr w:rsidR="00D34753" w:rsidRPr="00D34753" w:rsidTr="00D34753">
        <w:tc>
          <w:tcPr>
            <w:tcW w:w="4750" w:type="dxa"/>
          </w:tcPr>
          <w:p w:rsidR="00D34753" w:rsidRDefault="00D34753" w:rsidP="00D34753">
            <w:r>
              <w:t>Testers</w:t>
            </w:r>
          </w:p>
        </w:tc>
        <w:tc>
          <w:tcPr>
            <w:tcW w:w="4750" w:type="dxa"/>
          </w:tcPr>
          <w:p w:rsidR="00D34753" w:rsidRDefault="00D34753" w:rsidP="00D34753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</w:tr>
      <w:tr w:rsidR="00D34753" w:rsidRPr="00D34753" w:rsidTr="00D34753">
        <w:tc>
          <w:tcPr>
            <w:tcW w:w="4750" w:type="dxa"/>
          </w:tcPr>
          <w:p w:rsidR="00D34753" w:rsidRDefault="00D34753" w:rsidP="00D34753">
            <w:r>
              <w:t>Tutorial schrijvers</w:t>
            </w:r>
          </w:p>
        </w:tc>
        <w:tc>
          <w:tcPr>
            <w:tcW w:w="4750" w:type="dxa"/>
          </w:tcPr>
          <w:p w:rsidR="00D34753" w:rsidRDefault="00715B42" w:rsidP="00D34753">
            <w:r>
              <w:t>Danny</w:t>
            </w:r>
          </w:p>
        </w:tc>
      </w:tr>
      <w:tr w:rsidR="00D34753" w:rsidRPr="00D34753" w:rsidTr="00D34753">
        <w:tc>
          <w:tcPr>
            <w:tcW w:w="4750" w:type="dxa"/>
          </w:tcPr>
          <w:p w:rsidR="00D34753" w:rsidRDefault="00D34753" w:rsidP="00D34753">
            <w:r>
              <w:t>Video tutorial</w:t>
            </w:r>
          </w:p>
        </w:tc>
        <w:tc>
          <w:tcPr>
            <w:tcW w:w="4750" w:type="dxa"/>
          </w:tcPr>
          <w:p w:rsidR="00D34753" w:rsidRDefault="00D34753" w:rsidP="00D34753">
            <w:r>
              <w:t>Sven</w:t>
            </w:r>
          </w:p>
        </w:tc>
      </w:tr>
    </w:tbl>
    <w:p w:rsidR="00D34753" w:rsidRPr="00022D8F" w:rsidRDefault="00D34753" w:rsidP="00D34753"/>
    <w:sectPr w:rsidR="00D34753" w:rsidRPr="00022D8F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E48" w:rsidRDefault="002E1E48" w:rsidP="000E0651">
      <w:pPr>
        <w:spacing w:after="0" w:line="240" w:lineRule="auto"/>
      </w:pPr>
      <w:r>
        <w:separator/>
      </w:r>
    </w:p>
  </w:endnote>
  <w:endnote w:type="continuationSeparator" w:id="0">
    <w:p w:rsidR="002E1E48" w:rsidRDefault="002E1E48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46627F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2</w:t>
    </w:r>
    <w:r w:rsidR="000E0651">
      <w:rPr>
        <w:lang w:val="en-US"/>
      </w:rPr>
      <w:t>.0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E48" w:rsidRDefault="002E1E48" w:rsidP="000E0651">
      <w:pPr>
        <w:spacing w:after="0" w:line="240" w:lineRule="auto"/>
      </w:pPr>
      <w:r>
        <w:separator/>
      </w:r>
    </w:p>
  </w:footnote>
  <w:footnote w:type="continuationSeparator" w:id="0">
    <w:p w:rsidR="002E1E48" w:rsidRDefault="002E1E48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53"/>
    <w:rsid w:val="00022D8F"/>
    <w:rsid w:val="000E0651"/>
    <w:rsid w:val="00272525"/>
    <w:rsid w:val="002E1E48"/>
    <w:rsid w:val="002E1F6B"/>
    <w:rsid w:val="003A7B41"/>
    <w:rsid w:val="0046627F"/>
    <w:rsid w:val="004F2001"/>
    <w:rsid w:val="0061364B"/>
    <w:rsid w:val="00715B42"/>
    <w:rsid w:val="00AF5608"/>
    <w:rsid w:val="00B4217B"/>
    <w:rsid w:val="00D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table" w:styleId="Tabelraster">
    <w:name w:val="Table Grid"/>
    <w:basedOn w:val="Standaardtabel"/>
    <w:uiPriority w:val="39"/>
    <w:rsid w:val="00D34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table" w:styleId="Tabelraster">
    <w:name w:val="Table Grid"/>
    <w:basedOn w:val="Standaardtabel"/>
    <w:uiPriority w:val="39"/>
    <w:rsid w:val="00D34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jn%20documenten\Documenten\GitHub\Word_document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4</cp:revision>
  <cp:lastPrinted>2014-02-11T10:24:00Z</cp:lastPrinted>
  <dcterms:created xsi:type="dcterms:W3CDTF">2014-02-11T08:25:00Z</dcterms:created>
  <dcterms:modified xsi:type="dcterms:W3CDTF">2014-02-11T10:25:00Z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